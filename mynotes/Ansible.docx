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i/>
        </w:rPr>
        <w:id w:val="187042363"/>
        <w:docPartObj>
          <w:docPartGallery w:val="Cover Pages"/>
          <w:docPartUnique/>
        </w:docPartObj>
      </w:sdtPr>
      <w:sdtEndPr/>
      <w:sdtContent>
        <w:p w:rsidR="00DF6AA8" w:rsidRPr="00E23477" w:rsidRDefault="00087310" w:rsidP="003F7463">
          <w:pPr>
            <w:rPr>
              <w:i/>
            </w:rPr>
          </w:pPr>
          <w:r w:rsidRPr="00E23477">
            <w:rPr>
              <w:i/>
              <w:noProof/>
            </w:rPr>
            <mc:AlternateContent>
              <mc:Choice Requires="wps">
                <w:drawing>
                  <wp:anchor distT="0" distB="0" distL="114300" distR="114300" simplePos="0" relativeHeight="251659264" behindDoc="0" locked="0" layoutInCell="1" allowOverlap="1" wp14:anchorId="4B63C094" wp14:editId="4CDFDAA3">
                    <wp:simplePos x="0" y="0"/>
                    <wp:positionH relativeFrom="page">
                      <wp:posOffset>3329796</wp:posOffset>
                    </wp:positionH>
                    <wp:positionV relativeFrom="margin">
                      <wp:posOffset>104332</wp:posOffset>
                    </wp:positionV>
                    <wp:extent cx="3016250" cy="7919049"/>
                    <wp:effectExtent l="0" t="0" r="12700" b="25400"/>
                    <wp:wrapNone/>
                    <wp:docPr id="468" name="Rectangle 468"/>
                    <wp:cNvGraphicFramePr/>
                    <a:graphic xmlns:a="http://schemas.openxmlformats.org/drawingml/2006/main">
                      <a:graphicData uri="http://schemas.microsoft.com/office/word/2010/wordprocessingShape">
                        <wps:wsp>
                          <wps:cNvSpPr/>
                          <wps:spPr>
                            <a:xfrm>
                              <a:off x="0" y="0"/>
                              <a:ext cx="3016250" cy="7919049"/>
                            </a:xfrm>
                            <a:prstGeom prst="rect">
                              <a:avLst/>
                            </a:prstGeom>
                            <a:solidFill>
                              <a:schemeClr val="tx2">
                                <a:lumMod val="20000"/>
                                <a:lumOff val="80000"/>
                              </a:schemeClr>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5CB999" id="Rectangle 468" o:spid="_x0000_s1026" style="position:absolute;margin-left:262.2pt;margin-top:8.2pt;width:237.5pt;height:623.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" fillcolor="#d5dce4 [671]" strokecolor="#747070 [1614]" strokeweight="1.25pt">
                    <w10:wrap anchorx="page" anchory="margin"/>
                  </v:rect>
                </w:pict>
              </mc:Fallback>
            </mc:AlternateContent>
          </w:r>
          <w:r w:rsidR="00DF6AA8" w:rsidRPr="00E23477">
            <w:rPr>
              <w:i/>
              <w:noProof/>
            </w:rPr>
            <mc:AlternateContent>
              <mc:Choice Requires="wps">
                <w:drawing>
                  <wp:anchor distT="0" distB="0" distL="114300" distR="114300" simplePos="0" relativeHeight="251663360" behindDoc="1" locked="0" layoutInCell="1" allowOverlap="1" wp14:anchorId="0F3B99AA" wp14:editId="7C82C980">
                    <wp:simplePos x="0" y="0"/>
                    <wp:positionH relativeFrom="page">
                      <wp:align>right</wp:align>
                    </wp:positionH>
                    <wp:positionV relativeFrom="page">
                      <wp:posOffset>7315</wp:posOffset>
                    </wp:positionV>
                    <wp:extent cx="7556525" cy="10687101"/>
                    <wp:effectExtent l="0" t="0" r="635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25" cy="10687101"/>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02AA4" w:rsidRDefault="001C7D5C">
                                <w:r>
                                  <w:tab/>
                                </w:r>
                                <w:r>
                                  <w:tab/>
                                </w:r>
                                <w:r>
                                  <w:tab/>
                                </w:r>
                                <w:r>
                                  <w:tab/>
                                </w:r>
                                <w:r>
                                  <w:tab/>
                                </w:r>
                              </w:p>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3B99AA" id="Rectangle 466" o:spid="_x0000_s1026" style="position:absolute;left:0;text-align:left;margin-left:543.8pt;margin-top:.6pt;width:595pt;height:841.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" fillcolor="#d9e2f3 [660]" stroked="f" strokeweight="1pt">
                    <v:fill color2="#8eaadb [1940]" rotate="t" focus="100%" type="gradient">
                      <o:fill v:ext="view" type="gradientUnscaled"/>
                    </v:fill>
                    <v:textbox inset="21.6pt,,21.6pt">
                      <w:txbxContent>
                        <w:p w:rsidR="00402AA4" w:rsidRDefault="001C7D5C">
                          <w:r>
                            <w:tab/>
                          </w:r>
                          <w:r>
                            <w:tab/>
                          </w:r>
                          <w:r>
                            <w:tab/>
                          </w:r>
                          <w:r>
                            <w:tab/>
                          </w:r>
                          <w:r>
                            <w:tab/>
                          </w:r>
                        </w:p>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p w:rsidR="00402AA4" w:rsidRDefault="00402AA4"/>
                      </w:txbxContent>
                    </v:textbox>
                    <w10:wrap anchorx="page" anchory="page"/>
                  </v:rect>
                </w:pict>
              </mc:Fallback>
            </mc:AlternateContent>
          </w:r>
        </w:p>
        <w:p w:rsidR="00B7209B" w:rsidRPr="00E23477" w:rsidRDefault="00402AA4" w:rsidP="003F7463">
          <w:pPr>
            <w:rPr>
              <w:i/>
            </w:rPr>
          </w:pPr>
          <w:r w:rsidRPr="00E23477">
            <w:rPr>
              <w:i/>
              <w:noProof/>
            </w:rPr>
            <mc:AlternateContent>
              <mc:Choice Requires="wps">
                <w:drawing>
                  <wp:anchor distT="0" distB="0" distL="114300" distR="114300" simplePos="0" relativeHeight="251664384" behindDoc="0" locked="0" layoutInCell="1" allowOverlap="1" wp14:anchorId="41DD25A7" wp14:editId="5BFA5EB1">
                    <wp:simplePos x="0" y="0"/>
                    <wp:positionH relativeFrom="page">
                      <wp:posOffset>3458817</wp:posOffset>
                    </wp:positionH>
                    <wp:positionV relativeFrom="page">
                      <wp:posOffset>7633252</wp:posOffset>
                    </wp:positionV>
                    <wp:extent cx="2755541"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55541" cy="268605"/>
                            </a:xfrm>
                            <a:prstGeom prst="rect">
                              <a:avLst/>
                            </a:prstGeom>
                            <a:noFill/>
                            <a:ln w="6350">
                              <a:noFill/>
                            </a:ln>
                            <a:effectLst/>
                          </wps:spPr>
                          <wps:txbx>
                            <w:txbxContent>
                              <w:p w:rsidR="00DF6AA8" w:rsidRDefault="005E183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14863">
                                      <w:rPr>
                                        <w:noProof/>
                                        <w:color w:val="44546A" w:themeColor="text2"/>
                                      </w:rPr>
                                      <w:t>Madan Mohan Reddy Patil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1DD25A7" id="_x0000_t202" coordsize="21600,21600" o:spt="202" path="m,l,21600r21600,l21600,xe">
                    <v:stroke joinstyle="miter"/>
                    <v:path gradientshapeok="t" o:connecttype="rect"/>
                  </v:shapetype>
                  <v:shape id="Text Box 465" o:spid="_x0000_s1027" type="#_x0000_t202" style="position:absolute;left:0;text-align:left;margin-left:272.35pt;margin-top:601.05pt;width:216.9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" filled="f" stroked="f" strokeweight=".5pt">
                    <v:textbox style="mso-fit-shape-to-text:t">
                      <w:txbxContent>
                        <w:p w:rsidR="00DF6AA8" w:rsidRDefault="005E183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14863">
                                <w:rPr>
                                  <w:noProof/>
                                  <w:color w:val="44546A" w:themeColor="text2"/>
                                </w:rPr>
                                <w:t>Madan Mohan Reddy Patil</w:t>
                              </w:r>
                            </w:sdtContent>
                          </w:sdt>
                        </w:p>
                      </w:txbxContent>
                    </v:textbox>
                    <w10:wrap type="square" anchorx="page" anchory="page"/>
                  </v:shape>
                </w:pict>
              </mc:Fallback>
            </mc:AlternateContent>
          </w:r>
          <w:r w:rsidR="00087310" w:rsidRPr="00E23477">
            <w:rPr>
              <w:i/>
              <w:noProof/>
            </w:rPr>
            <mc:AlternateContent>
              <mc:Choice Requires="wps">
                <w:drawing>
                  <wp:anchor distT="0" distB="0" distL="114300" distR="114300" simplePos="0" relativeHeight="251661312" behindDoc="0" locked="0" layoutInCell="1" allowOverlap="1" wp14:anchorId="2F0FA323" wp14:editId="05F252B4">
                    <wp:simplePos x="0" y="0"/>
                    <wp:positionH relativeFrom="page">
                      <wp:posOffset>3434715</wp:posOffset>
                    </wp:positionH>
                    <wp:positionV relativeFrom="margin">
                      <wp:posOffset>3468950</wp:posOffset>
                    </wp:positionV>
                    <wp:extent cx="2779395" cy="1979295"/>
                    <wp:effectExtent l="0" t="0" r="0" b="1905"/>
                    <wp:wrapSquare wrapText="bothSides"/>
                    <wp:docPr id="470" name="Text Box 470"/>
                    <wp:cNvGraphicFramePr/>
                    <a:graphic xmlns:a="http://schemas.openxmlformats.org/drawingml/2006/main">
                      <a:graphicData uri="http://schemas.microsoft.com/office/word/2010/wordprocessingShape">
                        <wps:wsp>
                          <wps:cNvSpPr txBox="1"/>
                          <wps:spPr>
                            <a:xfrm>
                              <a:off x="0" y="0"/>
                              <a:ext cx="2779395" cy="1979295"/>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F6AA8" w:rsidRDefault="00C43F6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Ansible</w:t>
                                    </w:r>
                                  </w:p>
                                </w:sdtContent>
                              </w:sdt>
                              <w:p w:rsidR="00DF6AA8" w:rsidRDefault="00DF6AA8" w:rsidP="003916D7">
                                <w:pPr>
                                  <w:jc w:val="left"/>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0FA323" id="Text Box 470" o:spid="_x0000_s1028" type="#_x0000_t202" style="position:absolute;left:0;text-align:left;margin-left:270.45pt;margin-top:273.15pt;width:218.85pt;height:155.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F6AA8" w:rsidRDefault="00C43F6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Ansible</w:t>
                              </w:r>
                            </w:p>
                          </w:sdtContent>
                        </w:sdt>
                        <w:p w:rsidR="00DF6AA8" w:rsidRDefault="00DF6AA8" w:rsidP="003916D7">
                          <w:pPr>
                            <w:jc w:val="left"/>
                            <w:rPr>
                              <w:rFonts w:asciiTheme="majorHAnsi" w:eastAsiaTheme="majorEastAsia" w:hAnsiTheme="majorHAnsi" w:cstheme="majorBidi"/>
                              <w:noProof/>
                              <w:color w:val="44546A" w:themeColor="text2"/>
                              <w:sz w:val="32"/>
                              <w:szCs w:val="40"/>
                            </w:rPr>
                          </w:pPr>
                        </w:p>
                      </w:txbxContent>
                    </v:textbox>
                    <w10:wrap type="square" anchorx="page" anchory="margin"/>
                  </v:shape>
                </w:pict>
              </mc:Fallback>
            </mc:AlternateContent>
          </w:r>
          <w:r w:rsidR="00087310" w:rsidRPr="00E23477">
            <w:rPr>
              <w:i/>
              <w:noProof/>
            </w:rPr>
            <mc:AlternateContent>
              <mc:Choice Requires="wps">
                <w:drawing>
                  <wp:anchor distT="0" distB="0" distL="114300" distR="114300" simplePos="0" relativeHeight="251662336" behindDoc="0" locked="0" layoutInCell="1" allowOverlap="1" wp14:anchorId="75B9B10D" wp14:editId="6FCA3163">
                    <wp:simplePos x="0" y="0"/>
                    <wp:positionH relativeFrom="page">
                      <wp:posOffset>3439795</wp:posOffset>
                    </wp:positionH>
                    <wp:positionV relativeFrom="page">
                      <wp:posOffset>7951470</wp:posOffset>
                    </wp:positionV>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FFF6DE3" id="Rectangle 469" o:spid="_x0000_s1026" style="position:absolute;margin-left:270.85pt;margin-top:626.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" fillcolor="#4472c4 [3204]" stroked="f" strokeweight="1pt">
                    <w10:wrap anchorx="page" anchory="page"/>
                  </v:rect>
                </w:pict>
              </mc:Fallback>
            </mc:AlternateContent>
          </w:r>
          <w:r w:rsidR="00DF6AA8" w:rsidRPr="00E23477">
            <w:rPr>
              <w:i/>
            </w:rPr>
            <w:br w:type="page"/>
          </w:r>
        </w:p>
      </w:sdtContent>
    </w:sdt>
    <w:p w:rsidR="00DD4651" w:rsidRPr="00E23477" w:rsidRDefault="00DD4651" w:rsidP="003F7463">
      <w:pPr>
        <w:pStyle w:val="Heading1"/>
        <w:rPr>
          <w:rStyle w:val="SubtleReference"/>
          <w:i/>
          <w:color w:val="4472C4" w:themeColor="accent1"/>
          <w:sz w:val="36"/>
        </w:rPr>
      </w:pPr>
    </w:p>
    <w:p w:rsidR="003F7463" w:rsidRPr="00E23477" w:rsidRDefault="003F7463" w:rsidP="003F7463">
      <w:pPr>
        <w:pStyle w:val="Heading1"/>
        <w:rPr>
          <w:rStyle w:val="SubtleReference"/>
          <w:i/>
          <w:color w:val="4472C4" w:themeColor="accent1"/>
          <w:sz w:val="36"/>
        </w:rPr>
      </w:pPr>
      <w:r w:rsidRPr="00E23477">
        <w:rPr>
          <w:rStyle w:val="SubtleReference"/>
          <w:i/>
          <w:color w:val="4472C4" w:themeColor="accent1"/>
          <w:sz w:val="36"/>
        </w:rPr>
        <w:t>Intro:</w:t>
      </w:r>
    </w:p>
    <w:p w:rsidR="003F7463" w:rsidRPr="00E23477" w:rsidRDefault="003F7463" w:rsidP="003F7463">
      <w:pPr>
        <w:pStyle w:val="Body"/>
      </w:pPr>
      <w:r w:rsidRPr="00E23477">
        <w:t>Ansible is simple open source IT engine which automates application deployment, intra service orchestration, cloud provisioning and many other IT tools.</w:t>
      </w:r>
    </w:p>
    <w:p w:rsidR="003F7463" w:rsidRPr="00E23477" w:rsidRDefault="003F7463" w:rsidP="003F7463">
      <w:pPr>
        <w:pStyle w:val="Body"/>
        <w:rPr>
          <w:rStyle w:val="Emphasis"/>
          <w:i/>
          <w:iCs w:val="0"/>
        </w:rPr>
      </w:pPr>
      <w:r w:rsidRPr="00E23477">
        <w:t>Ansible is easy to deploy because it does not use any agents or custom security infrastructure.</w:t>
      </w:r>
    </w:p>
    <w:p w:rsidR="003F7463" w:rsidRPr="00E23477" w:rsidRDefault="003F7463" w:rsidP="003F7463">
      <w:pPr>
        <w:pStyle w:val="Heading1"/>
        <w:rPr>
          <w:rStyle w:val="SubtleReference"/>
          <w:i/>
          <w:color w:val="4472C4" w:themeColor="accent1"/>
          <w:sz w:val="36"/>
        </w:rPr>
      </w:pPr>
      <w:r w:rsidRPr="00E23477">
        <w:rPr>
          <w:rStyle w:val="SubtleReference"/>
          <w:i/>
          <w:color w:val="4472C4" w:themeColor="accent1"/>
          <w:sz w:val="36"/>
        </w:rPr>
        <w:t>Basic Concepts</w:t>
      </w:r>
    </w:p>
    <w:p w:rsidR="003F7463" w:rsidRPr="00E23477" w:rsidRDefault="003F7463" w:rsidP="003F7463">
      <w:pPr>
        <w:rPr>
          <w:i/>
        </w:rPr>
      </w:pPr>
    </w:p>
    <w:p w:rsidR="003F7463" w:rsidRPr="00E23477" w:rsidRDefault="003F7463" w:rsidP="003F7463">
      <w:pPr>
        <w:pStyle w:val="Heading2"/>
        <w:rPr>
          <w:i/>
        </w:rPr>
      </w:pPr>
      <w:hyperlink r:id="rId12" w:anchor="id1" w:history="1">
        <w:r w:rsidRPr="00E23477">
          <w:rPr>
            <w:rStyle w:val="Hyperlink"/>
            <w:i/>
            <w:color w:val="2F5496" w:themeColor="accent1" w:themeShade="BF"/>
          </w:rPr>
          <w:t>Control node</w:t>
        </w:r>
      </w:hyperlink>
      <w:r w:rsidRPr="00E23477">
        <w:rPr>
          <w:i/>
        </w:rPr>
        <w:t xml:space="preserve">: </w:t>
      </w:r>
    </w:p>
    <w:p w:rsidR="003F7463" w:rsidRPr="00E23477" w:rsidRDefault="003F7463" w:rsidP="003F7463">
      <w:pPr>
        <w:pStyle w:val="Body"/>
        <w:rPr>
          <w:rStyle w:val="Emphasis"/>
          <w:i/>
          <w:iCs w:val="0"/>
        </w:rPr>
      </w:pPr>
      <w:r w:rsidRPr="00E23477">
        <w:rPr>
          <w:rStyle w:val="Emphasis"/>
          <w:i/>
        </w:rPr>
        <w:t>Any machine with Ansible installed. You can run Ansible commands and playbooks by invoking the ansible or ansible-playbook command from any control node. You can use any computer that has a Python installation as a control node - laptops, shared desktops, and servers can all run Ansible. However, you cannot use a Windows machine as a control node. You can have multiple control nodes.</w:t>
      </w:r>
    </w:p>
    <w:p w:rsidR="003F7463" w:rsidRPr="00E23477" w:rsidRDefault="003F7463" w:rsidP="003F7463">
      <w:pPr>
        <w:pStyle w:val="Heading2"/>
        <w:rPr>
          <w:i/>
        </w:rPr>
      </w:pPr>
      <w:hyperlink r:id="rId13" w:anchor="id2" w:history="1">
        <w:r w:rsidRPr="00E23477">
          <w:rPr>
            <w:rStyle w:val="Hyperlink"/>
            <w:i/>
            <w:color w:val="2F5496" w:themeColor="accent1" w:themeShade="BF"/>
          </w:rPr>
          <w:t>Managed nodes</w:t>
        </w:r>
      </w:hyperlink>
      <w:r w:rsidRPr="00E23477">
        <w:rPr>
          <w:i/>
        </w:rPr>
        <w:t>:</w:t>
      </w:r>
    </w:p>
    <w:p w:rsidR="003F7463" w:rsidRPr="00E23477" w:rsidRDefault="003F7463" w:rsidP="003F7463">
      <w:pPr>
        <w:pStyle w:val="Body"/>
      </w:pPr>
      <w:r w:rsidRPr="00E23477">
        <w:t>The network devices (and/or servers) you manage with Ansible. Managed nodes are also sometimes called “hosts”. Ansible is not installed on managed nodes.</w:t>
      </w:r>
    </w:p>
    <w:p w:rsidR="003F7463" w:rsidRPr="00E23477" w:rsidRDefault="003F7463" w:rsidP="003F7463">
      <w:pPr>
        <w:pStyle w:val="Heading2"/>
        <w:rPr>
          <w:i/>
        </w:rPr>
      </w:pPr>
      <w:hyperlink r:id="rId14" w:anchor="id3" w:history="1">
        <w:r w:rsidRPr="00E23477">
          <w:rPr>
            <w:rStyle w:val="Hyperlink"/>
            <w:i/>
            <w:color w:val="2F5496" w:themeColor="accent1" w:themeShade="BF"/>
          </w:rPr>
          <w:t>Inventory</w:t>
        </w:r>
      </w:hyperlink>
      <w:r w:rsidRPr="00E23477">
        <w:rPr>
          <w:i/>
        </w:rPr>
        <w:t xml:space="preserve">: </w:t>
      </w:r>
    </w:p>
    <w:p w:rsidR="003F7463" w:rsidRPr="00E23477" w:rsidRDefault="003F7463" w:rsidP="003F7463">
      <w:pPr>
        <w:pStyle w:val="Body"/>
        <w:rPr>
          <w:rStyle w:val="Emphasis"/>
          <w:i/>
          <w:iCs w:val="0"/>
        </w:rPr>
      </w:pPr>
      <w:r w:rsidRPr="00E23477">
        <w:rPr>
          <w:rStyle w:val="Emphasis"/>
          <w:i/>
        </w:rPr>
        <w:t>A list of managed nodes. An inventory file is also sometimes called a “</w:t>
      </w:r>
      <w:proofErr w:type="spellStart"/>
      <w:r w:rsidRPr="00E23477">
        <w:rPr>
          <w:rStyle w:val="Emphasis"/>
          <w:i/>
        </w:rPr>
        <w:t>hostfile</w:t>
      </w:r>
      <w:proofErr w:type="spellEnd"/>
      <w:r w:rsidRPr="00E23477">
        <w:rPr>
          <w:rStyle w:val="Emphasis"/>
          <w:i/>
        </w:rPr>
        <w:t>”. Your inventory can specify information like IP address for each managed node. An inventory can also organize managed nodes, creating and nesting groups for easier scaling.</w:t>
      </w:r>
    </w:p>
    <w:p w:rsidR="003F7463" w:rsidRPr="00E23477" w:rsidRDefault="003F7463" w:rsidP="003F7463">
      <w:pPr>
        <w:pStyle w:val="Heading2"/>
        <w:rPr>
          <w:i/>
        </w:rPr>
      </w:pPr>
      <w:hyperlink r:id="rId15" w:anchor="id4" w:history="1">
        <w:r w:rsidRPr="00E23477">
          <w:rPr>
            <w:rStyle w:val="Hyperlink"/>
            <w:i/>
            <w:color w:val="2F5496" w:themeColor="accent1" w:themeShade="BF"/>
          </w:rPr>
          <w:t>Collections</w:t>
        </w:r>
      </w:hyperlink>
    </w:p>
    <w:p w:rsidR="003F7463" w:rsidRPr="00E23477" w:rsidRDefault="003F7463" w:rsidP="003F7463">
      <w:pPr>
        <w:pStyle w:val="Body"/>
      </w:pPr>
      <w:r w:rsidRPr="00E23477">
        <w:t xml:space="preserve">Collections are a distribution format for Ansible content that can include playbooks, roles, </w:t>
      </w:r>
      <w:proofErr w:type="spellStart"/>
      <w:proofErr w:type="gramStart"/>
      <w:r w:rsidRPr="00E23477">
        <w:t>modules,and</w:t>
      </w:r>
      <w:proofErr w:type="spellEnd"/>
      <w:proofErr w:type="gramEnd"/>
      <w:r w:rsidRPr="00E23477">
        <w:t xml:space="preserve"> plugins. You can install and use collections through </w:t>
      </w:r>
      <w:hyperlink r:id="rId16" w:history="1">
        <w:r w:rsidRPr="00E23477">
          <w:t>Ansible Galaxy</w:t>
        </w:r>
      </w:hyperlink>
      <w:r w:rsidRPr="00E23477">
        <w:t>.</w:t>
      </w:r>
    </w:p>
    <w:p w:rsidR="003F7463" w:rsidRPr="00E23477" w:rsidRDefault="003F7463" w:rsidP="003F7463">
      <w:pPr>
        <w:pStyle w:val="Heading2"/>
        <w:rPr>
          <w:i/>
        </w:rPr>
      </w:pPr>
      <w:hyperlink r:id="rId17" w:anchor="id5" w:history="1">
        <w:r w:rsidRPr="00E23477">
          <w:rPr>
            <w:rStyle w:val="Hyperlink"/>
            <w:i/>
            <w:color w:val="2F5496" w:themeColor="accent1" w:themeShade="BF"/>
          </w:rPr>
          <w:t>Modules</w:t>
        </w:r>
      </w:hyperlink>
    </w:p>
    <w:p w:rsidR="003F7463" w:rsidRPr="00E23477" w:rsidRDefault="003F7463" w:rsidP="003F7463">
      <w:pPr>
        <w:pStyle w:val="Body"/>
      </w:pPr>
      <w:r w:rsidRPr="00E23477">
        <w:t xml:space="preserve">The units of code Ansible executes. Each module has a particular use, from administering users on a specific type of database to managing VLAN interfaces on a specific type of network device. You can invoke a single module with a task, or invoke several different modules in a playbook. Starting in Ansible 2.10, modules are grouped in collections. </w:t>
      </w:r>
    </w:p>
    <w:p w:rsidR="003F7463" w:rsidRPr="00E23477" w:rsidRDefault="003F7463" w:rsidP="003F7463">
      <w:pPr>
        <w:pStyle w:val="Heading2"/>
        <w:rPr>
          <w:i/>
        </w:rPr>
      </w:pPr>
      <w:hyperlink r:id="rId18" w:anchor="id6" w:history="1">
        <w:r w:rsidRPr="00E23477">
          <w:rPr>
            <w:rStyle w:val="Hyperlink"/>
            <w:i/>
            <w:color w:val="2F5496" w:themeColor="accent1" w:themeShade="BF"/>
          </w:rPr>
          <w:t>Tasks</w:t>
        </w:r>
      </w:hyperlink>
    </w:p>
    <w:p w:rsidR="003F7463" w:rsidRPr="00E23477" w:rsidRDefault="003F7463" w:rsidP="003F7463">
      <w:pPr>
        <w:pStyle w:val="Body"/>
      </w:pPr>
      <w:r w:rsidRPr="00E23477">
        <w:t>The units of action in Ansible. You can execute a single task once with an ad hoc command.</w:t>
      </w:r>
    </w:p>
    <w:p w:rsidR="003F7463" w:rsidRPr="00E23477" w:rsidRDefault="003F7463" w:rsidP="003F7463">
      <w:pPr>
        <w:pStyle w:val="Heading2"/>
        <w:rPr>
          <w:i/>
        </w:rPr>
      </w:pPr>
      <w:hyperlink r:id="rId19" w:anchor="id7" w:history="1">
        <w:r w:rsidRPr="00E23477">
          <w:rPr>
            <w:rStyle w:val="Hyperlink"/>
            <w:i/>
            <w:color w:val="2F5496" w:themeColor="accent1" w:themeShade="BF"/>
          </w:rPr>
          <w:t>Playbooks</w:t>
        </w:r>
      </w:hyperlink>
    </w:p>
    <w:p w:rsidR="003F7463" w:rsidRPr="00E23477" w:rsidRDefault="003F7463" w:rsidP="003F7463">
      <w:pPr>
        <w:pStyle w:val="Body"/>
      </w:pPr>
      <w:r w:rsidRPr="00E23477">
        <w:t xml:space="preserve">Ordered lists of tasks, saved so you can run those tasks in that order repeatedly. Playbooks can include variables as well as tasks. Playbooks are written in YAML and are easy to read, write, share and understand. </w:t>
      </w:r>
    </w:p>
    <w:p w:rsidR="003F7463" w:rsidRPr="00E23477" w:rsidRDefault="003F7463" w:rsidP="003F7463">
      <w:pPr>
        <w:pStyle w:val="Body"/>
      </w:pPr>
    </w:p>
    <w:p w:rsidR="003F7463" w:rsidRPr="00E23477" w:rsidRDefault="003F7463" w:rsidP="003F7463">
      <w:pPr>
        <w:pStyle w:val="Body"/>
      </w:pPr>
    </w:p>
    <w:p w:rsidR="003F7463" w:rsidRPr="00E23477" w:rsidRDefault="003F7463" w:rsidP="003F7463">
      <w:pPr>
        <w:pStyle w:val="Heading2"/>
        <w:rPr>
          <w:i/>
        </w:rPr>
      </w:pPr>
      <w:hyperlink r:id="rId20" w:anchor="id22" w:history="1">
        <w:r w:rsidRPr="00E23477">
          <w:rPr>
            <w:rStyle w:val="Hyperlink"/>
            <w:i/>
            <w:color w:val="2F5496" w:themeColor="accent1" w:themeShade="BF"/>
          </w:rPr>
          <w:t>Installing Ansible on Ubuntu</w:t>
        </w:r>
      </w:hyperlink>
      <w:r w:rsidRPr="00E23477">
        <w:rPr>
          <w:i/>
        </w:rPr>
        <w:t>:</w:t>
      </w:r>
    </w:p>
    <w:p w:rsidR="003F7463" w:rsidRPr="00E23477" w:rsidRDefault="003F7463" w:rsidP="00C269CF">
      <w:pPr>
        <w:pStyle w:val="Commands"/>
      </w:pPr>
    </w:p>
    <w:p w:rsidR="003F7463" w:rsidRPr="00C269CF" w:rsidRDefault="003F7463" w:rsidP="00C269CF">
      <w:pPr>
        <w:pStyle w:val="Commands"/>
      </w:pPr>
      <w:r w:rsidRPr="00E23477">
        <w:t xml:space="preserve">$ </w:t>
      </w:r>
      <w:proofErr w:type="spellStart"/>
      <w:r w:rsidRPr="00C269CF">
        <w:rPr>
          <w:rStyle w:val="CommandsChar"/>
          <w:b/>
          <w:i/>
          <w:iCs/>
        </w:rPr>
        <w:t>sudo</w:t>
      </w:r>
      <w:proofErr w:type="spellEnd"/>
      <w:r w:rsidRPr="00C269CF">
        <w:rPr>
          <w:rStyle w:val="CommandsChar"/>
          <w:b/>
          <w:i/>
          <w:iCs/>
        </w:rPr>
        <w:t xml:space="preserve"> apt update</w:t>
      </w:r>
    </w:p>
    <w:p w:rsidR="003F7463" w:rsidRPr="00C269CF" w:rsidRDefault="003F7463" w:rsidP="00C269CF">
      <w:pPr>
        <w:pStyle w:val="Commands"/>
      </w:pPr>
      <w:r w:rsidRPr="00C269CF">
        <w:t xml:space="preserve">$ </w:t>
      </w:r>
      <w:proofErr w:type="spellStart"/>
      <w:r w:rsidRPr="00C269CF">
        <w:rPr>
          <w:rStyle w:val="CommandsChar"/>
          <w:b/>
          <w:i/>
          <w:iCs/>
        </w:rPr>
        <w:t>sudo</w:t>
      </w:r>
      <w:proofErr w:type="spellEnd"/>
      <w:r w:rsidRPr="00C269CF">
        <w:rPr>
          <w:rStyle w:val="CommandsChar"/>
          <w:b/>
          <w:i/>
          <w:iCs/>
        </w:rPr>
        <w:t xml:space="preserve"> apt install software-properties-common</w:t>
      </w:r>
    </w:p>
    <w:p w:rsidR="003F7463" w:rsidRPr="00C269CF" w:rsidRDefault="003F7463" w:rsidP="00C269CF">
      <w:pPr>
        <w:pStyle w:val="Commands"/>
      </w:pPr>
      <w:r w:rsidRPr="00C269CF">
        <w:t xml:space="preserve">$ </w:t>
      </w:r>
      <w:proofErr w:type="spellStart"/>
      <w:r w:rsidRPr="00C269CF">
        <w:t>sudo</w:t>
      </w:r>
      <w:proofErr w:type="spellEnd"/>
      <w:r w:rsidRPr="00C269CF">
        <w:t xml:space="preserve"> add-apt-repository --yes --update </w:t>
      </w:r>
      <w:proofErr w:type="spellStart"/>
      <w:proofErr w:type="gramStart"/>
      <w:r w:rsidRPr="00C269CF">
        <w:t>ppa:ansible</w:t>
      </w:r>
      <w:proofErr w:type="spellEnd"/>
      <w:proofErr w:type="gramEnd"/>
      <w:r w:rsidRPr="00C269CF">
        <w:t>/ansible</w:t>
      </w:r>
    </w:p>
    <w:p w:rsidR="003F7463" w:rsidRPr="00C269CF" w:rsidRDefault="003F7463" w:rsidP="00C269CF">
      <w:pPr>
        <w:pStyle w:val="Commands"/>
      </w:pPr>
      <w:r w:rsidRPr="00C269CF">
        <w:t xml:space="preserve">$ </w:t>
      </w:r>
      <w:proofErr w:type="spellStart"/>
      <w:r w:rsidRPr="00C269CF">
        <w:t>sudo</w:t>
      </w:r>
      <w:proofErr w:type="spellEnd"/>
      <w:r w:rsidRPr="00C269CF">
        <w:t xml:space="preserve"> apt install ansible</w:t>
      </w:r>
    </w:p>
    <w:p w:rsidR="003F7463" w:rsidRPr="00E23477" w:rsidRDefault="003F7463" w:rsidP="003F7463">
      <w:pPr>
        <w:pStyle w:val="Body"/>
      </w:pPr>
    </w:p>
    <w:p w:rsidR="003F7463" w:rsidRPr="00E23477" w:rsidRDefault="003F7463" w:rsidP="003F7463">
      <w:pPr>
        <w:pStyle w:val="Body"/>
      </w:pPr>
      <w:r w:rsidRPr="00E23477">
        <w:t>Ansible Default Host file Location: # cat /etc/ansible/hosts</w:t>
      </w:r>
    </w:p>
    <w:p w:rsidR="003F7463" w:rsidRPr="00E23477" w:rsidRDefault="003F7463" w:rsidP="003F7463">
      <w:pPr>
        <w:pStyle w:val="Body"/>
      </w:pPr>
    </w:p>
    <w:p w:rsidR="003F7463" w:rsidRPr="00E23477" w:rsidRDefault="003F7463" w:rsidP="003F7463">
      <w:pPr>
        <w:pStyle w:val="Body"/>
      </w:pPr>
      <w:r w:rsidRPr="00E23477">
        <w:rPr>
          <w:noProof/>
        </w:rPr>
        <w:drawing>
          <wp:inline distT="0" distB="0" distL="0" distR="0" wp14:anchorId="3CB50BC1" wp14:editId="0890B4D9">
            <wp:extent cx="5731510" cy="3069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69590"/>
                    </a:xfrm>
                    <a:prstGeom prst="rect">
                      <a:avLst/>
                    </a:prstGeom>
                  </pic:spPr>
                </pic:pic>
              </a:graphicData>
            </a:graphic>
          </wp:inline>
        </w:drawing>
      </w:r>
    </w:p>
    <w:p w:rsidR="003F7463" w:rsidRPr="00E23477" w:rsidRDefault="003F7463" w:rsidP="003F7463">
      <w:pPr>
        <w:pStyle w:val="Body"/>
      </w:pPr>
    </w:p>
    <w:p w:rsidR="003F7463" w:rsidRPr="00E23477" w:rsidRDefault="003F7463" w:rsidP="003F7463">
      <w:pPr>
        <w:pStyle w:val="Body"/>
      </w:pPr>
      <w:r w:rsidRPr="00E23477">
        <w:t>Ad hoc commands:</w:t>
      </w:r>
    </w:p>
    <w:p w:rsidR="003F7463" w:rsidRPr="00C269CF" w:rsidRDefault="003F7463" w:rsidP="003F7463">
      <w:pPr>
        <w:pStyle w:val="Body"/>
        <w:rPr>
          <w:rStyle w:val="CommandsChar"/>
        </w:rPr>
      </w:pPr>
      <w:r w:rsidRPr="00E23477">
        <w:rPr>
          <w:b/>
        </w:rPr>
        <w:t>syntax:</w:t>
      </w:r>
      <w:r w:rsidRPr="00E23477">
        <w:t xml:space="preserve"> </w:t>
      </w:r>
      <w:r w:rsidRPr="00C269CF">
        <w:rPr>
          <w:rStyle w:val="CommandsChar"/>
        </w:rPr>
        <w:t>ansible [pattern] -m [module] -a "[module options]"</w:t>
      </w:r>
    </w:p>
    <w:p w:rsidR="003F7463" w:rsidRPr="00E23477" w:rsidRDefault="003F7463" w:rsidP="003F7463">
      <w:pPr>
        <w:pStyle w:val="Body"/>
        <w:rPr>
          <w:rStyle w:val="s2"/>
          <w:rFonts w:ascii="Consolas" w:eastAsiaTheme="majorEastAsia" w:hAnsi="Consolas"/>
          <w:color w:val="DD1144"/>
          <w:sz w:val="18"/>
          <w:szCs w:val="18"/>
        </w:rPr>
      </w:pPr>
    </w:p>
    <w:p w:rsidR="003F7463" w:rsidRPr="00C269CF" w:rsidRDefault="003F7463" w:rsidP="00C269CF">
      <w:pPr>
        <w:pStyle w:val="Heading3"/>
        <w:rPr>
          <w:rStyle w:val="s2"/>
        </w:rPr>
      </w:pPr>
      <w:r w:rsidRPr="00C269CF">
        <w:rPr>
          <w:rStyle w:val="s2"/>
        </w:rPr>
        <w:t>Examples:</w:t>
      </w:r>
    </w:p>
    <w:p w:rsidR="003F7463" w:rsidRPr="00E23477" w:rsidRDefault="003F7463" w:rsidP="003F7463">
      <w:pPr>
        <w:pStyle w:val="Body"/>
        <w:rPr>
          <w:rStyle w:val="s2"/>
        </w:rPr>
      </w:pPr>
      <w:r w:rsidRPr="00E23477">
        <w:rPr>
          <w:rStyle w:val="s2"/>
        </w:rPr>
        <w:t xml:space="preserve"># </w:t>
      </w:r>
      <w:r w:rsidRPr="00C269CF">
        <w:rPr>
          <w:rStyle w:val="CommandsChar"/>
        </w:rPr>
        <w:t>ansible test1 -m shell -a 'free -m'</w:t>
      </w:r>
    </w:p>
    <w:p w:rsidR="003F7463" w:rsidRPr="00E23477" w:rsidRDefault="003F7463" w:rsidP="003F7463">
      <w:pPr>
        <w:pStyle w:val="Body"/>
        <w:rPr>
          <w:rStyle w:val="s2"/>
        </w:rPr>
      </w:pPr>
      <w:r w:rsidRPr="00E23477">
        <w:rPr>
          <w:noProof/>
        </w:rPr>
        <w:drawing>
          <wp:inline distT="0" distB="0" distL="0" distR="0" wp14:anchorId="3276921E" wp14:editId="09D065F7">
            <wp:extent cx="7148823" cy="9282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280328" cy="945330"/>
                    </a:xfrm>
                    <a:prstGeom prst="rect">
                      <a:avLst/>
                    </a:prstGeom>
                  </pic:spPr>
                </pic:pic>
              </a:graphicData>
            </a:graphic>
          </wp:inline>
        </w:drawing>
      </w:r>
    </w:p>
    <w:p w:rsidR="003F7463" w:rsidRPr="00E23477" w:rsidRDefault="003F7463" w:rsidP="003F7463">
      <w:pPr>
        <w:pStyle w:val="Body"/>
        <w:rPr>
          <w:rStyle w:val="s2"/>
        </w:rPr>
      </w:pPr>
    </w:p>
    <w:p w:rsidR="003F7463" w:rsidRPr="00E23477" w:rsidRDefault="003F7463" w:rsidP="003F7463">
      <w:pPr>
        <w:pStyle w:val="screenshots"/>
        <w:rPr>
          <w:rStyle w:val="s2"/>
          <w:i/>
        </w:rPr>
      </w:pPr>
      <w:r w:rsidRPr="00E23477">
        <w:rPr>
          <w:i/>
        </w:rPr>
        <w:lastRenderedPageBreak/>
        <w:drawing>
          <wp:inline distT="0" distB="0" distL="0" distR="0" wp14:anchorId="1AE458C6" wp14:editId="452E6591">
            <wp:extent cx="7103700" cy="22721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17434" cy="2276538"/>
                    </a:xfrm>
                    <a:prstGeom prst="rect">
                      <a:avLst/>
                    </a:prstGeom>
                  </pic:spPr>
                </pic:pic>
              </a:graphicData>
            </a:graphic>
          </wp:inline>
        </w:drawing>
      </w:r>
    </w:p>
    <w:p w:rsidR="003F7463" w:rsidRPr="00E23477" w:rsidRDefault="003F7463" w:rsidP="003F7463">
      <w:pPr>
        <w:pStyle w:val="Body"/>
        <w:rPr>
          <w:rStyle w:val="s2"/>
        </w:rPr>
      </w:pPr>
    </w:p>
    <w:p w:rsidR="003F7463" w:rsidRPr="00E23477" w:rsidRDefault="003F7463" w:rsidP="003F7463">
      <w:pPr>
        <w:pStyle w:val="Body"/>
        <w:rPr>
          <w:noProof/>
        </w:rPr>
      </w:pPr>
      <w:r w:rsidRPr="00E23477">
        <w:rPr>
          <w:noProof/>
        </w:rPr>
        <w:t>When a host is not authenticate we will get the follow errors.,</w:t>
      </w:r>
    </w:p>
    <w:p w:rsidR="003F7463" w:rsidRPr="00E23477" w:rsidRDefault="003F7463" w:rsidP="003F7463">
      <w:pPr>
        <w:pStyle w:val="screenshots"/>
        <w:rPr>
          <w:rStyle w:val="s2"/>
          <w:i/>
        </w:rPr>
      </w:pPr>
      <w:r w:rsidRPr="00E23477">
        <w:rPr>
          <w:i/>
        </w:rPr>
        <w:drawing>
          <wp:inline distT="0" distB="0" distL="0" distR="0" wp14:anchorId="1FFB4A03" wp14:editId="065322DF">
            <wp:extent cx="7156223" cy="949036"/>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26919" cy="958411"/>
                    </a:xfrm>
                    <a:prstGeom prst="rect">
                      <a:avLst/>
                    </a:prstGeom>
                  </pic:spPr>
                </pic:pic>
              </a:graphicData>
            </a:graphic>
          </wp:inline>
        </w:drawing>
      </w:r>
    </w:p>
    <w:p w:rsidR="003F7463" w:rsidRPr="00E23477" w:rsidRDefault="003F7463" w:rsidP="003F7463">
      <w:pPr>
        <w:pStyle w:val="Body"/>
        <w:rPr>
          <w:rStyle w:val="s2"/>
        </w:rPr>
      </w:pPr>
    </w:p>
    <w:p w:rsidR="003F7463" w:rsidRPr="00E23477" w:rsidRDefault="003F7463" w:rsidP="003F7463">
      <w:pPr>
        <w:pStyle w:val="Body"/>
        <w:rPr>
          <w:rStyle w:val="s2"/>
        </w:rPr>
      </w:pPr>
      <w:r w:rsidRPr="00E23477">
        <w:rPr>
          <w:rStyle w:val="s2"/>
        </w:rPr>
        <w:t>To avoid the above error, modify the ansible config file</w:t>
      </w:r>
    </w:p>
    <w:p w:rsidR="003F7463" w:rsidRPr="00E23477" w:rsidRDefault="003F7463" w:rsidP="00C269CF">
      <w:pPr>
        <w:pStyle w:val="Commands"/>
        <w:rPr>
          <w:rStyle w:val="s2"/>
        </w:rPr>
      </w:pPr>
      <w:r w:rsidRPr="00E23477">
        <w:rPr>
          <w:rStyle w:val="s2"/>
        </w:rPr>
        <w:t># vi /etc/ansible/</w:t>
      </w:r>
      <w:proofErr w:type="spellStart"/>
      <w:r w:rsidRPr="00E23477">
        <w:rPr>
          <w:rStyle w:val="s2"/>
        </w:rPr>
        <w:t>ansible.cfg</w:t>
      </w:r>
      <w:proofErr w:type="spellEnd"/>
    </w:p>
    <w:p w:rsidR="003F7463" w:rsidRPr="00E23477" w:rsidRDefault="003F7463" w:rsidP="003F7463">
      <w:pPr>
        <w:pStyle w:val="Body"/>
        <w:rPr>
          <w:rStyle w:val="s2"/>
        </w:rPr>
      </w:pPr>
      <w:r w:rsidRPr="00E23477">
        <w:rPr>
          <w:rStyle w:val="s2"/>
        </w:rPr>
        <w:t>Add the following file in above file.</w:t>
      </w:r>
    </w:p>
    <w:p w:rsidR="003F7463" w:rsidRPr="00E23477" w:rsidRDefault="003F7463" w:rsidP="003F7463">
      <w:pPr>
        <w:pStyle w:val="Body"/>
        <w:rPr>
          <w:rFonts w:ascii="Consolas" w:hAnsi="Consolas"/>
          <w:color w:val="8250DF"/>
          <w:sz w:val="18"/>
          <w:szCs w:val="18"/>
          <w:shd w:val="clear" w:color="auto" w:fill="FFFFFF"/>
        </w:rPr>
      </w:pPr>
      <w:r w:rsidRPr="00E23477">
        <w:rPr>
          <w:rFonts w:ascii="Consolas" w:hAnsi="Consolas"/>
          <w:color w:val="8250DF"/>
          <w:sz w:val="18"/>
          <w:szCs w:val="18"/>
          <w:shd w:val="clear" w:color="auto" w:fill="FFFFFF"/>
        </w:rPr>
        <w:t>[defaults]</w:t>
      </w:r>
    </w:p>
    <w:p w:rsidR="003F7463" w:rsidRPr="00E23477" w:rsidRDefault="003F7463" w:rsidP="003F7463">
      <w:pPr>
        <w:pStyle w:val="Body"/>
        <w:rPr>
          <w:rFonts w:ascii="Consolas" w:hAnsi="Consolas"/>
          <w:color w:val="6E7781"/>
          <w:sz w:val="18"/>
          <w:szCs w:val="18"/>
          <w:shd w:val="clear" w:color="auto" w:fill="FFFFFF"/>
        </w:rPr>
      </w:pPr>
      <w:proofErr w:type="spellStart"/>
      <w:r w:rsidRPr="00E23477">
        <w:rPr>
          <w:rFonts w:ascii="Consolas" w:hAnsi="Consolas"/>
          <w:color w:val="6E7781"/>
          <w:sz w:val="18"/>
          <w:szCs w:val="18"/>
          <w:shd w:val="clear" w:color="auto" w:fill="FFFFFF"/>
        </w:rPr>
        <w:t>host_key_checking</w:t>
      </w:r>
      <w:proofErr w:type="spellEnd"/>
      <w:r w:rsidRPr="00E23477">
        <w:rPr>
          <w:rFonts w:ascii="Consolas" w:hAnsi="Consolas"/>
          <w:color w:val="6E7781"/>
          <w:sz w:val="18"/>
          <w:szCs w:val="18"/>
          <w:shd w:val="clear" w:color="auto" w:fill="FFFFFF"/>
        </w:rPr>
        <w:t xml:space="preserve"> = False</w:t>
      </w:r>
    </w:p>
    <w:p w:rsidR="003F7463" w:rsidRPr="00E23477" w:rsidRDefault="003F7463" w:rsidP="003F7463">
      <w:pPr>
        <w:pStyle w:val="Body"/>
        <w:rPr>
          <w:rStyle w:val="s2"/>
        </w:rPr>
      </w:pPr>
    </w:p>
    <w:p w:rsidR="003F7463" w:rsidRPr="00E23477" w:rsidRDefault="003F7463" w:rsidP="003F7463">
      <w:pPr>
        <w:pStyle w:val="Body"/>
        <w:rPr>
          <w:rStyle w:val="s2"/>
          <w:iCs/>
        </w:rPr>
      </w:pPr>
      <w:r w:rsidRPr="00E23477">
        <w:rPr>
          <w:rStyle w:val="s2"/>
          <w:iCs/>
        </w:rPr>
        <w:t>Note: Not recommended for prod</w:t>
      </w:r>
    </w:p>
    <w:p w:rsidR="003F7463" w:rsidRPr="00E23477" w:rsidRDefault="003F7463" w:rsidP="003F7463">
      <w:pPr>
        <w:pStyle w:val="Body"/>
        <w:rPr>
          <w:rStyle w:val="s2"/>
          <w:rFonts w:ascii="Consolas" w:eastAsiaTheme="majorEastAsia" w:hAnsi="Consolas"/>
          <w:color w:val="DD1144"/>
          <w:sz w:val="18"/>
          <w:szCs w:val="18"/>
        </w:rPr>
      </w:pPr>
    </w:p>
    <w:p w:rsidR="003F7463" w:rsidRPr="00E23477" w:rsidRDefault="003F7463" w:rsidP="00E23477">
      <w:pPr>
        <w:pStyle w:val="Heading1"/>
        <w:rPr>
          <w:rStyle w:val="s2"/>
          <w:i/>
        </w:rPr>
      </w:pPr>
      <w:r w:rsidRPr="00E23477">
        <w:rPr>
          <w:rStyle w:val="Heading7Char"/>
          <w:iCs w:val="0"/>
        </w:rPr>
        <w:t>Ansible Playbook:</w:t>
      </w:r>
    </w:p>
    <w:p w:rsidR="00DD4651" w:rsidRPr="00E23477" w:rsidRDefault="00DD4651" w:rsidP="003F7463">
      <w:pPr>
        <w:pStyle w:val="ListParagraph"/>
        <w:rPr>
          <w:i/>
        </w:rPr>
      </w:pPr>
    </w:p>
    <w:p w:rsidR="003F7463" w:rsidRDefault="003F7463" w:rsidP="00A32F05">
      <w:pPr>
        <w:pStyle w:val="ListParagraph"/>
        <w:numPr>
          <w:ilvl w:val="0"/>
          <w:numId w:val="7"/>
        </w:numPr>
        <w:rPr>
          <w:i/>
        </w:rPr>
      </w:pPr>
      <w:r w:rsidRPr="00E23477">
        <w:rPr>
          <w:i/>
        </w:rPr>
        <w:t xml:space="preserve">Playbooks written in </w:t>
      </w:r>
      <w:proofErr w:type="spellStart"/>
      <w:r w:rsidRPr="00E23477">
        <w:rPr>
          <w:i/>
        </w:rPr>
        <w:t>yaml</w:t>
      </w:r>
      <w:proofErr w:type="spellEnd"/>
    </w:p>
    <w:p w:rsidR="003F7463" w:rsidRPr="00E23477" w:rsidRDefault="003F7463" w:rsidP="00A32F05">
      <w:pPr>
        <w:pStyle w:val="ListParagraph"/>
        <w:numPr>
          <w:ilvl w:val="0"/>
          <w:numId w:val="7"/>
        </w:numPr>
        <w:rPr>
          <w:i/>
        </w:rPr>
      </w:pPr>
      <w:r w:rsidRPr="00E23477">
        <w:rPr>
          <w:i/>
        </w:rPr>
        <w:t>Sample playbook:</w:t>
      </w:r>
    </w:p>
    <w:p w:rsidR="003F7463" w:rsidRPr="00E23477" w:rsidRDefault="003F7463" w:rsidP="003F7463">
      <w:pPr>
        <w:pStyle w:val="ListParagraph"/>
        <w:rPr>
          <w:i/>
        </w:rPr>
      </w:pPr>
    </w:p>
    <w:p w:rsidR="003F7463" w:rsidRDefault="003F7463" w:rsidP="00DD4651">
      <w:pPr>
        <w:pStyle w:val="ListParagraph"/>
        <w:ind w:hanging="720"/>
        <w:rPr>
          <w:i/>
        </w:rPr>
      </w:pPr>
      <w:r w:rsidRPr="00E23477">
        <w:rPr>
          <w:i/>
          <w:noProof/>
        </w:rPr>
        <w:drawing>
          <wp:inline distT="0" distB="0" distL="0" distR="0" wp14:anchorId="3E6D66F4" wp14:editId="06138359">
            <wp:extent cx="221932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9325" cy="1409700"/>
                    </a:xfrm>
                    <a:prstGeom prst="rect">
                      <a:avLst/>
                    </a:prstGeom>
                  </pic:spPr>
                </pic:pic>
              </a:graphicData>
            </a:graphic>
          </wp:inline>
        </w:drawing>
      </w:r>
    </w:p>
    <w:p w:rsidR="00C269CF" w:rsidRDefault="00C269CF" w:rsidP="00DD4651">
      <w:pPr>
        <w:pStyle w:val="ListParagraph"/>
        <w:ind w:hanging="720"/>
        <w:rPr>
          <w:i/>
        </w:rPr>
      </w:pPr>
    </w:p>
    <w:p w:rsidR="00C269CF" w:rsidRDefault="00C269CF" w:rsidP="00C269CF">
      <w:r>
        <w:t xml:space="preserve">Syntax to run ansible: </w:t>
      </w:r>
    </w:p>
    <w:p w:rsidR="00C269CF" w:rsidRPr="00E23477" w:rsidRDefault="00C269CF" w:rsidP="00C269CF">
      <w:pPr>
        <w:pStyle w:val="Commands"/>
      </w:pPr>
      <w:r>
        <w:lastRenderedPageBreak/>
        <w:t># ansible-playbook &lt;</w:t>
      </w:r>
      <w:proofErr w:type="spellStart"/>
      <w:proofErr w:type="gramStart"/>
      <w:r>
        <w:t>playbook.yaml</w:t>
      </w:r>
      <w:proofErr w:type="spellEnd"/>
      <w:proofErr w:type="gramEnd"/>
      <w:r>
        <w:t>&gt; -</w:t>
      </w:r>
      <w:proofErr w:type="spellStart"/>
      <w:r>
        <w:t>i</w:t>
      </w:r>
      <w:proofErr w:type="spellEnd"/>
      <w:r>
        <w:t xml:space="preserve"> &lt;</w:t>
      </w:r>
      <w:proofErr w:type="spellStart"/>
      <w:r>
        <w:t>inventory_file</w:t>
      </w:r>
      <w:proofErr w:type="spellEnd"/>
      <w:r>
        <w:t>&gt;</w:t>
      </w:r>
      <w:bookmarkStart w:id="0" w:name="_GoBack"/>
      <w:bookmarkEnd w:id="0"/>
    </w:p>
    <w:p w:rsidR="003F7463" w:rsidRPr="00A32F05" w:rsidRDefault="00DD4651" w:rsidP="00DD4651">
      <w:pPr>
        <w:pStyle w:val="Heading3"/>
        <w:rPr>
          <w:i/>
          <w:color w:val="FF0000"/>
        </w:rPr>
      </w:pPr>
      <w:r w:rsidRPr="00A32F05">
        <w:rPr>
          <w:i/>
          <w:color w:val="FF0000"/>
        </w:rPr>
        <w:t>Output:</w:t>
      </w:r>
    </w:p>
    <w:p w:rsidR="003F7463" w:rsidRPr="00E23477" w:rsidRDefault="003F7463" w:rsidP="003F7463">
      <w:pPr>
        <w:pStyle w:val="ListParagraph"/>
        <w:rPr>
          <w:i/>
        </w:rPr>
      </w:pPr>
    </w:p>
    <w:p w:rsidR="003F7463" w:rsidRPr="00E23477" w:rsidRDefault="003F7463" w:rsidP="00DD4651">
      <w:pPr>
        <w:pStyle w:val="ListParagraph"/>
        <w:ind w:hanging="720"/>
        <w:rPr>
          <w:i/>
        </w:rPr>
      </w:pPr>
      <w:r w:rsidRPr="00E23477">
        <w:rPr>
          <w:i/>
          <w:noProof/>
        </w:rPr>
        <w:drawing>
          <wp:inline distT="0" distB="0" distL="0" distR="0" wp14:anchorId="35A2A59B" wp14:editId="3BB7EE98">
            <wp:extent cx="7268249" cy="16078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07621" cy="1616530"/>
                    </a:xfrm>
                    <a:prstGeom prst="rect">
                      <a:avLst/>
                    </a:prstGeom>
                  </pic:spPr>
                </pic:pic>
              </a:graphicData>
            </a:graphic>
          </wp:inline>
        </w:drawing>
      </w:r>
    </w:p>
    <w:p w:rsidR="003F7463" w:rsidRPr="00E23477" w:rsidRDefault="003F7463" w:rsidP="003F7463">
      <w:pPr>
        <w:pStyle w:val="ListParagraph"/>
        <w:rPr>
          <w:i/>
        </w:rPr>
      </w:pPr>
    </w:p>
    <w:p w:rsidR="003F7463" w:rsidRPr="00E23477" w:rsidRDefault="003F7463" w:rsidP="003F7463">
      <w:pPr>
        <w:pStyle w:val="ListParagraph"/>
        <w:rPr>
          <w:i/>
        </w:rPr>
      </w:pPr>
    </w:p>
    <w:p w:rsidR="003F7463" w:rsidRPr="00E23477" w:rsidRDefault="003F7463" w:rsidP="003F7463">
      <w:pPr>
        <w:pStyle w:val="Body"/>
        <w:rPr>
          <w:rStyle w:val="s2"/>
          <w:rFonts w:ascii="Consolas" w:eastAsiaTheme="majorEastAsia" w:hAnsi="Consolas"/>
          <w:color w:val="DD1144"/>
          <w:sz w:val="18"/>
          <w:szCs w:val="18"/>
        </w:rPr>
      </w:pPr>
    </w:p>
    <w:p w:rsidR="00FC5F30" w:rsidRPr="00E23477" w:rsidRDefault="00FC5F30" w:rsidP="003F7463">
      <w:pPr>
        <w:spacing w:after="0"/>
        <w:rPr>
          <w:i/>
        </w:rPr>
      </w:pPr>
    </w:p>
    <w:p w:rsidR="008A5045" w:rsidRPr="00E23477" w:rsidRDefault="008A5045" w:rsidP="003F7463">
      <w:pPr>
        <w:spacing w:after="0"/>
        <w:rPr>
          <w:i/>
        </w:rPr>
      </w:pPr>
    </w:p>
    <w:p w:rsidR="008A5045" w:rsidRPr="00E23477" w:rsidRDefault="008A5045" w:rsidP="003F7463">
      <w:pPr>
        <w:spacing w:after="0"/>
        <w:rPr>
          <w:i/>
        </w:rPr>
      </w:pPr>
    </w:p>
    <w:p w:rsidR="008A5045" w:rsidRPr="00E23477" w:rsidRDefault="008A5045" w:rsidP="003F7463">
      <w:pPr>
        <w:spacing w:after="0"/>
        <w:rPr>
          <w:i/>
        </w:rPr>
      </w:pPr>
    </w:p>
    <w:sectPr w:rsidR="008A5045" w:rsidRPr="00E23477" w:rsidSect="003916D7">
      <w:headerReference w:type="even" r:id="rId27"/>
      <w:headerReference w:type="default" r:id="rId28"/>
      <w:footerReference w:type="even" r:id="rId29"/>
      <w:footerReference w:type="default" r:id="rId30"/>
      <w:headerReference w:type="first" r:id="rId31"/>
      <w:footerReference w:type="first" r:id="rId32"/>
      <w:pgSz w:w="11906" w:h="16838" w:code="9"/>
      <w:pgMar w:top="284" w:right="284" w:bottom="284" w:left="284" w:header="283"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836" w:rsidRDefault="005E1836" w:rsidP="00336A59">
      <w:pPr>
        <w:spacing w:after="0" w:line="240" w:lineRule="auto"/>
      </w:pPr>
      <w:r>
        <w:separator/>
      </w:r>
    </w:p>
  </w:endnote>
  <w:endnote w:type="continuationSeparator" w:id="0">
    <w:p w:rsidR="005E1836" w:rsidRDefault="005E1836" w:rsidP="00336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D7" w:rsidRDefault="00391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966889"/>
      <w:docPartObj>
        <w:docPartGallery w:val="Page Numbers (Bottom of Page)"/>
        <w:docPartUnique/>
      </w:docPartObj>
    </w:sdtPr>
    <w:sdtEndPr>
      <w:rPr>
        <w:color w:val="7F7F7F" w:themeColor="background1" w:themeShade="7F"/>
        <w:spacing w:val="60"/>
      </w:rPr>
    </w:sdtEndPr>
    <w:sdtContent>
      <w:p w:rsidR="003916D7" w:rsidRDefault="003916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916D7" w:rsidRDefault="003916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D7" w:rsidRDefault="00391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836" w:rsidRDefault="005E1836" w:rsidP="00336A59">
      <w:pPr>
        <w:spacing w:after="0" w:line="240" w:lineRule="auto"/>
      </w:pPr>
      <w:r>
        <w:separator/>
      </w:r>
    </w:p>
  </w:footnote>
  <w:footnote w:type="continuationSeparator" w:id="0">
    <w:p w:rsidR="005E1836" w:rsidRDefault="005E1836" w:rsidP="00336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D7" w:rsidRDefault="00391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A59" w:rsidRDefault="005E1836">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ataBinding w:prefixMappings="xmlns:ns0='http://purl.org/dc/elements/1.1/' xmlns:ns1='http://schemas.openxmlformats.org/package/2006/metadata/core-properties' " w:xpath="/ns1:coreProperties[1]/ns0:title[1]" w:storeItemID="{6C3C8BC8-F283-45AE-878A-BAB7291924A1}"/>
        <w:text/>
      </w:sdtPr>
      <w:sdtEndPr/>
      <w:sdtContent>
        <w:r w:rsidR="00C43F66">
          <w:rPr>
            <w:color w:val="404040" w:themeColor="text1" w:themeTint="BF"/>
          </w:rPr>
          <w:t>Ansible</w:t>
        </w:r>
      </w:sdtContent>
    </w:sdt>
  </w:p>
  <w:p w:rsidR="00336A59" w:rsidRDefault="00336A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D7" w:rsidRDefault="00391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37C8"/>
    <w:multiLevelType w:val="hybridMultilevel"/>
    <w:tmpl w:val="6636B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9636ED"/>
    <w:multiLevelType w:val="hybridMultilevel"/>
    <w:tmpl w:val="B068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A3C12"/>
    <w:multiLevelType w:val="hybridMultilevel"/>
    <w:tmpl w:val="633417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34C30"/>
    <w:multiLevelType w:val="hybridMultilevel"/>
    <w:tmpl w:val="13C84A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EA1995"/>
    <w:multiLevelType w:val="hybridMultilevel"/>
    <w:tmpl w:val="61602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2E69EE"/>
    <w:multiLevelType w:val="hybridMultilevel"/>
    <w:tmpl w:val="FE00006C"/>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1D1D69"/>
    <w:multiLevelType w:val="hybridMultilevel"/>
    <w:tmpl w:val="17464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rM0NjMysrAwNTJX0lEKTi0uzszPAykwqQUAsf+eFSwAAAA="/>
  </w:docVars>
  <w:rsids>
    <w:rsidRoot w:val="00514863"/>
    <w:rsid w:val="00087310"/>
    <w:rsid w:val="00155295"/>
    <w:rsid w:val="001C7D5C"/>
    <w:rsid w:val="00336A59"/>
    <w:rsid w:val="003916D7"/>
    <w:rsid w:val="003F7463"/>
    <w:rsid w:val="00402AA4"/>
    <w:rsid w:val="004D1C06"/>
    <w:rsid w:val="004E7231"/>
    <w:rsid w:val="00514863"/>
    <w:rsid w:val="0056463B"/>
    <w:rsid w:val="005E1836"/>
    <w:rsid w:val="006763A4"/>
    <w:rsid w:val="00677839"/>
    <w:rsid w:val="006A0D64"/>
    <w:rsid w:val="008407D8"/>
    <w:rsid w:val="008A5045"/>
    <w:rsid w:val="008D36C9"/>
    <w:rsid w:val="009C077E"/>
    <w:rsid w:val="00A32F05"/>
    <w:rsid w:val="00B128B1"/>
    <w:rsid w:val="00B7209B"/>
    <w:rsid w:val="00BE1A3B"/>
    <w:rsid w:val="00C269CF"/>
    <w:rsid w:val="00C43F66"/>
    <w:rsid w:val="00DD4651"/>
    <w:rsid w:val="00DF6AA8"/>
    <w:rsid w:val="00E23477"/>
    <w:rsid w:val="00FC5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4146"/>
  <w15:chartTrackingRefBased/>
  <w15:docId w15:val="{ED2468C2-6465-4462-99F9-0348B7E7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D64"/>
  </w:style>
  <w:style w:type="paragraph" w:styleId="Heading1">
    <w:name w:val="heading 1"/>
    <w:basedOn w:val="Normal"/>
    <w:next w:val="Normal"/>
    <w:link w:val="Heading1Char"/>
    <w:uiPriority w:val="9"/>
    <w:qFormat/>
    <w:rsid w:val="006A0D6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A0D6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A0D6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A0D6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A0D6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A0D6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A0D6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A0D6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A0D64"/>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0D64"/>
    <w:pPr>
      <w:spacing w:after="0" w:line="240" w:lineRule="auto"/>
    </w:pPr>
  </w:style>
  <w:style w:type="character" w:customStyle="1" w:styleId="NoSpacingChar">
    <w:name w:val="No Spacing Char"/>
    <w:basedOn w:val="DefaultParagraphFont"/>
    <w:link w:val="NoSpacing"/>
    <w:uiPriority w:val="1"/>
    <w:rsid w:val="00DF6AA8"/>
  </w:style>
  <w:style w:type="table" w:styleId="TableGrid">
    <w:name w:val="Table Grid"/>
    <w:basedOn w:val="TableNormal"/>
    <w:uiPriority w:val="39"/>
    <w:rsid w:val="00402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402AA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1">
    <w:name w:val="List Table 4 Accent 1"/>
    <w:basedOn w:val="TableNormal"/>
    <w:uiPriority w:val="49"/>
    <w:rsid w:val="00402AA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6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A59"/>
  </w:style>
  <w:style w:type="paragraph" w:styleId="Footer">
    <w:name w:val="footer"/>
    <w:basedOn w:val="Normal"/>
    <w:link w:val="FooterChar"/>
    <w:uiPriority w:val="99"/>
    <w:unhideWhenUsed/>
    <w:rsid w:val="00336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A59"/>
  </w:style>
  <w:style w:type="character" w:customStyle="1" w:styleId="Heading1Char">
    <w:name w:val="Heading 1 Char"/>
    <w:basedOn w:val="DefaultParagraphFont"/>
    <w:link w:val="Heading1"/>
    <w:uiPriority w:val="9"/>
    <w:rsid w:val="006A0D64"/>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6A0D64"/>
    <w:pPr>
      <w:ind w:left="720"/>
      <w:contextualSpacing/>
    </w:pPr>
  </w:style>
  <w:style w:type="character" w:styleId="SubtleReference">
    <w:name w:val="Subtle Reference"/>
    <w:basedOn w:val="DefaultParagraphFont"/>
    <w:uiPriority w:val="31"/>
    <w:qFormat/>
    <w:rsid w:val="006A0D64"/>
    <w:rPr>
      <w:smallCaps/>
      <w:color w:val="auto"/>
      <w:u w:val="single" w:color="7F7F7F" w:themeColor="text1" w:themeTint="80"/>
    </w:rPr>
  </w:style>
  <w:style w:type="character" w:customStyle="1" w:styleId="Heading2Char">
    <w:name w:val="Heading 2 Char"/>
    <w:basedOn w:val="DefaultParagraphFont"/>
    <w:link w:val="Heading2"/>
    <w:uiPriority w:val="9"/>
    <w:rsid w:val="006A0D6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A0D6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A0D6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A0D6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A0D6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A0D64"/>
    <w:rPr>
      <w:i/>
      <w:iCs/>
    </w:rPr>
  </w:style>
  <w:style w:type="character" w:customStyle="1" w:styleId="Heading8Char">
    <w:name w:val="Heading 8 Char"/>
    <w:basedOn w:val="DefaultParagraphFont"/>
    <w:link w:val="Heading8"/>
    <w:uiPriority w:val="9"/>
    <w:semiHidden/>
    <w:rsid w:val="006A0D64"/>
    <w:rPr>
      <w:b/>
      <w:bCs/>
    </w:rPr>
  </w:style>
  <w:style w:type="character" w:customStyle="1" w:styleId="Heading9Char">
    <w:name w:val="Heading 9 Char"/>
    <w:basedOn w:val="DefaultParagraphFont"/>
    <w:link w:val="Heading9"/>
    <w:uiPriority w:val="9"/>
    <w:semiHidden/>
    <w:rsid w:val="006A0D64"/>
    <w:rPr>
      <w:i/>
      <w:iCs/>
    </w:rPr>
  </w:style>
  <w:style w:type="paragraph" w:styleId="Caption">
    <w:name w:val="caption"/>
    <w:basedOn w:val="Normal"/>
    <w:next w:val="Normal"/>
    <w:uiPriority w:val="35"/>
    <w:semiHidden/>
    <w:unhideWhenUsed/>
    <w:qFormat/>
    <w:rsid w:val="006A0D64"/>
    <w:rPr>
      <w:b/>
      <w:bCs/>
      <w:sz w:val="18"/>
      <w:szCs w:val="18"/>
    </w:rPr>
  </w:style>
  <w:style w:type="paragraph" w:styleId="Title">
    <w:name w:val="Title"/>
    <w:basedOn w:val="Normal"/>
    <w:next w:val="Normal"/>
    <w:link w:val="TitleChar"/>
    <w:uiPriority w:val="10"/>
    <w:qFormat/>
    <w:rsid w:val="006A0D6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A0D6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A0D6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A0D64"/>
    <w:rPr>
      <w:rFonts w:asciiTheme="majorHAnsi" w:eastAsiaTheme="majorEastAsia" w:hAnsiTheme="majorHAnsi" w:cstheme="majorBidi"/>
      <w:sz w:val="24"/>
      <w:szCs w:val="24"/>
    </w:rPr>
  </w:style>
  <w:style w:type="character" w:styleId="Strong">
    <w:name w:val="Strong"/>
    <w:basedOn w:val="DefaultParagraphFont"/>
    <w:uiPriority w:val="22"/>
    <w:qFormat/>
    <w:rsid w:val="006A0D64"/>
    <w:rPr>
      <w:b/>
      <w:bCs/>
      <w:color w:val="auto"/>
    </w:rPr>
  </w:style>
  <w:style w:type="character" w:styleId="Emphasis">
    <w:name w:val="Emphasis"/>
    <w:basedOn w:val="DefaultParagraphFont"/>
    <w:uiPriority w:val="20"/>
    <w:qFormat/>
    <w:rsid w:val="006A0D64"/>
    <w:rPr>
      <w:i/>
      <w:iCs/>
      <w:color w:val="auto"/>
    </w:rPr>
  </w:style>
  <w:style w:type="paragraph" w:styleId="Quote">
    <w:name w:val="Quote"/>
    <w:basedOn w:val="Normal"/>
    <w:next w:val="Normal"/>
    <w:link w:val="QuoteChar"/>
    <w:uiPriority w:val="29"/>
    <w:qFormat/>
    <w:rsid w:val="006A0D6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A0D6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A0D6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A0D6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A0D64"/>
    <w:rPr>
      <w:i/>
      <w:iCs/>
      <w:color w:val="auto"/>
    </w:rPr>
  </w:style>
  <w:style w:type="character" w:styleId="IntenseEmphasis">
    <w:name w:val="Intense Emphasis"/>
    <w:basedOn w:val="DefaultParagraphFont"/>
    <w:uiPriority w:val="21"/>
    <w:qFormat/>
    <w:rsid w:val="006A0D64"/>
    <w:rPr>
      <w:b/>
      <w:bCs/>
      <w:i/>
      <w:iCs/>
      <w:color w:val="auto"/>
    </w:rPr>
  </w:style>
  <w:style w:type="character" w:styleId="IntenseReference">
    <w:name w:val="Intense Reference"/>
    <w:basedOn w:val="DefaultParagraphFont"/>
    <w:uiPriority w:val="32"/>
    <w:qFormat/>
    <w:rsid w:val="006A0D64"/>
    <w:rPr>
      <w:b/>
      <w:bCs/>
      <w:smallCaps/>
      <w:color w:val="auto"/>
      <w:u w:val="single"/>
    </w:rPr>
  </w:style>
  <w:style w:type="character" w:styleId="BookTitle">
    <w:name w:val="Book Title"/>
    <w:basedOn w:val="DefaultParagraphFont"/>
    <w:uiPriority w:val="33"/>
    <w:qFormat/>
    <w:rsid w:val="006A0D64"/>
    <w:rPr>
      <w:b/>
      <w:bCs/>
      <w:smallCaps/>
      <w:color w:val="auto"/>
    </w:rPr>
  </w:style>
  <w:style w:type="paragraph" w:styleId="TOCHeading">
    <w:name w:val="TOC Heading"/>
    <w:basedOn w:val="Heading1"/>
    <w:next w:val="Normal"/>
    <w:uiPriority w:val="39"/>
    <w:semiHidden/>
    <w:unhideWhenUsed/>
    <w:qFormat/>
    <w:rsid w:val="006A0D64"/>
    <w:pPr>
      <w:outlineLvl w:val="9"/>
    </w:pPr>
  </w:style>
  <w:style w:type="character" w:styleId="Hyperlink">
    <w:name w:val="Hyperlink"/>
    <w:basedOn w:val="DefaultParagraphFont"/>
    <w:uiPriority w:val="99"/>
    <w:semiHidden/>
    <w:unhideWhenUsed/>
    <w:rsid w:val="003F7463"/>
    <w:rPr>
      <w:color w:val="0000FF"/>
      <w:u w:val="single"/>
    </w:rPr>
  </w:style>
  <w:style w:type="paragraph" w:customStyle="1" w:styleId="Body">
    <w:name w:val="Body"/>
    <w:basedOn w:val="Normal"/>
    <w:link w:val="BodyChar"/>
    <w:qFormat/>
    <w:rsid w:val="003F7463"/>
    <w:pPr>
      <w:shd w:val="clear" w:color="auto" w:fill="FCFCFC"/>
      <w:spacing w:before="120" w:after="120" w:line="259" w:lineRule="auto"/>
      <w:jc w:val="left"/>
    </w:pPr>
    <w:rPr>
      <w:rFonts w:eastAsiaTheme="minorHAnsi"/>
      <w:i/>
      <w:sz w:val="24"/>
      <w:szCs w:val="24"/>
    </w:rPr>
  </w:style>
  <w:style w:type="character" w:customStyle="1" w:styleId="BodyChar">
    <w:name w:val="Body Char"/>
    <w:basedOn w:val="DefaultParagraphFont"/>
    <w:link w:val="Body"/>
    <w:rsid w:val="003F7463"/>
    <w:rPr>
      <w:rFonts w:eastAsiaTheme="minorHAnsi"/>
      <w:i/>
      <w:sz w:val="24"/>
      <w:szCs w:val="24"/>
      <w:shd w:val="clear" w:color="auto" w:fill="FCFCFC"/>
    </w:rPr>
  </w:style>
  <w:style w:type="character" w:customStyle="1" w:styleId="o">
    <w:name w:val="o"/>
    <w:basedOn w:val="DefaultParagraphFont"/>
    <w:rsid w:val="003F7463"/>
  </w:style>
  <w:style w:type="character" w:customStyle="1" w:styleId="s2">
    <w:name w:val="s2"/>
    <w:basedOn w:val="DefaultParagraphFont"/>
    <w:rsid w:val="003F7463"/>
  </w:style>
  <w:style w:type="paragraph" w:customStyle="1" w:styleId="screenshots">
    <w:name w:val="screenshots"/>
    <w:basedOn w:val="Heading2"/>
    <w:link w:val="screenshotsChar"/>
    <w:qFormat/>
    <w:rsid w:val="003F7463"/>
    <w:pPr>
      <w:spacing w:before="40" w:line="259" w:lineRule="auto"/>
      <w:jc w:val="left"/>
    </w:pPr>
    <w:rPr>
      <w:b w:val="0"/>
      <w:bCs w:val="0"/>
      <w:noProof/>
      <w:color w:val="2F5496" w:themeColor="accent1" w:themeShade="BF"/>
      <w:sz w:val="26"/>
      <w:szCs w:val="26"/>
    </w:rPr>
  </w:style>
  <w:style w:type="character" w:customStyle="1" w:styleId="screenshotsChar">
    <w:name w:val="screenshots Char"/>
    <w:basedOn w:val="Heading2Char"/>
    <w:link w:val="screenshots"/>
    <w:rsid w:val="003F7463"/>
    <w:rPr>
      <w:rFonts w:asciiTheme="majorHAnsi" w:eastAsiaTheme="majorEastAsia" w:hAnsiTheme="majorHAnsi" w:cstheme="majorBidi"/>
      <w:b w:val="0"/>
      <w:bCs w:val="0"/>
      <w:noProof/>
      <w:color w:val="2F5496" w:themeColor="accent1" w:themeShade="BF"/>
      <w:sz w:val="26"/>
      <w:szCs w:val="26"/>
    </w:rPr>
  </w:style>
  <w:style w:type="paragraph" w:customStyle="1" w:styleId="Commands">
    <w:name w:val="Commands"/>
    <w:basedOn w:val="Heading4"/>
    <w:next w:val="Normal"/>
    <w:link w:val="CommandsChar"/>
    <w:qFormat/>
    <w:rsid w:val="00C269CF"/>
    <w:pPr>
      <w:jc w:val="left"/>
    </w:pPr>
    <w:rPr>
      <w:b/>
      <w:color w:val="C45911" w:themeColor="accent2" w:themeShade="BF"/>
      <w:lang w:eastAsia="en-IN"/>
    </w:rPr>
  </w:style>
  <w:style w:type="character" w:customStyle="1" w:styleId="CommandsChar">
    <w:name w:val="Commands Char"/>
    <w:basedOn w:val="Heading4Char"/>
    <w:link w:val="Commands"/>
    <w:rsid w:val="00C269CF"/>
    <w:rPr>
      <w:rFonts w:asciiTheme="majorHAnsi" w:eastAsiaTheme="majorEastAsia" w:hAnsiTheme="majorHAnsi" w:cstheme="majorBidi"/>
      <w:b/>
      <w:i/>
      <w:iCs/>
      <w:color w:val="C45911" w:themeColor="accent2" w:themeShade="B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2374">
      <w:bodyDiv w:val="1"/>
      <w:marLeft w:val="0"/>
      <w:marRight w:val="0"/>
      <w:marTop w:val="0"/>
      <w:marBottom w:val="0"/>
      <w:divBdr>
        <w:top w:val="none" w:sz="0" w:space="0" w:color="auto"/>
        <w:left w:val="none" w:sz="0" w:space="0" w:color="auto"/>
        <w:bottom w:val="none" w:sz="0" w:space="0" w:color="auto"/>
        <w:right w:val="none" w:sz="0" w:space="0" w:color="auto"/>
      </w:divBdr>
    </w:div>
    <w:div w:id="126157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nsible.com/ansible/latest/network/getting_started/basic_concepts.html" TargetMode="External"/><Relationship Id="rId18" Type="http://schemas.openxmlformats.org/officeDocument/2006/relationships/hyperlink" Target="https://docs.ansible.com/ansible/latest/network/getting_started/basic_concepts.html"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docs.ansible.com/ansible/latest/network/getting_started/basic_concepts.html" TargetMode="External"/><Relationship Id="rId17" Type="http://schemas.openxmlformats.org/officeDocument/2006/relationships/hyperlink" Target="https://docs.ansible.com/ansible/latest/network/getting_started/basic_concepts.html"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alaxy.ansible.com/" TargetMode="External"/><Relationship Id="rId20" Type="http://schemas.openxmlformats.org/officeDocument/2006/relationships/hyperlink" Target="https://docs.ansible.com/ansible/latest/installation_guide/intro_installation.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docs.ansible.com/ansible/latest/network/getting_started/basic_concepts.html" TargetMode="External"/><Relationship Id="rId23" Type="http://schemas.openxmlformats.org/officeDocument/2006/relationships/image" Target="media/image3.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docs.ansible.com/ansible/latest/network/getting_started/basic_concepts.html"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ansible.com/ansible/latest/network/getting_started/basic_concepts.html" TargetMode="Externa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50\TollPlus%20KB%20Template%20-%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purpose of this knowledgebase document is to provide information about a particular process or trobleshooting steps for Toll Plus Internal employees only.</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4A486B9D5F7F44AB1BAC8D89F67EEDE" ma:contentTypeVersion="14" ma:contentTypeDescription="Create a new document." ma:contentTypeScope="" ma:versionID="32cd45c53dc27545b3491e6df3ce156d">
  <xsd:schema xmlns:xsd="http://www.w3.org/2001/XMLSchema" xmlns:xs="http://www.w3.org/2001/XMLSchema" xmlns:p="http://schemas.microsoft.com/office/2006/metadata/properties" xmlns:ns3="837910ec-6e13-4050-948d-177f8ed7fad8" xmlns:ns4="9d38609a-d699-4a57-b49a-1810a094ba92" targetNamespace="http://schemas.microsoft.com/office/2006/metadata/properties" ma:root="true" ma:fieldsID="256b933fc7a06fb2c75064c543752593" ns3:_="" ns4:_="">
    <xsd:import namespace="837910ec-6e13-4050-948d-177f8ed7fad8"/>
    <xsd:import namespace="9d38609a-d699-4a57-b49a-1810a094ba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7910ec-6e13-4050-948d-177f8ed7fa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8609a-d699-4a57-b49a-1810a094ba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814A96-6345-4E86-8943-4FC1E574DA09}">
  <ds:schemaRefs>
    <ds:schemaRef ds:uri="http://schemas.microsoft.com/sharepoint/v3/contenttype/forms"/>
  </ds:schemaRefs>
</ds:datastoreItem>
</file>

<file path=customXml/itemProps3.xml><?xml version="1.0" encoding="utf-8"?>
<ds:datastoreItem xmlns:ds="http://schemas.openxmlformats.org/officeDocument/2006/customXml" ds:itemID="{E1D4993A-6F7D-45F1-A94D-CA303F2F40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241107-351B-4CA4-9443-6310CD8D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7910ec-6e13-4050-948d-177f8ed7fad8"/>
    <ds:schemaRef ds:uri="9d38609a-d699-4a57-b49a-1810a094b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8B7E17-E9A1-4211-B0E5-42C535BE3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TollPlus KB Template - Copy.dotx</Template>
  <TotalTime>13</TotalTime>
  <Pages>5</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Ansible</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Ansible</dc:title>
  <dc:subject>Subtitle</dc:subject>
  <dc:creator>Madan Mohan Reddy Patil</dc:creator>
  <cp:keywords/>
  <dc:description/>
  <cp:lastModifiedBy>Madan Mohan Reddy Patil</cp:lastModifiedBy>
  <cp:revision>7</cp:revision>
  <dcterms:created xsi:type="dcterms:W3CDTF">2022-01-14T08:28:00Z</dcterms:created>
  <dcterms:modified xsi:type="dcterms:W3CDTF">2022-01-14T08:42:00Z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0x010100F4A486B9D5F7F44AB1BAC8D89F67EEDE</vt:lpwstr>
  </property>
</Properties>
</file>